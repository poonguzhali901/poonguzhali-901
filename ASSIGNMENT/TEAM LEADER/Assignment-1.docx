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ink/ink1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0"/>
          <w:szCs w:val="40"/>
        </w:rPr>
      </w:pPr>
      <w: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2">
                  <w14:nvContentPartPr>
                    <w14:cNvContentPartPr/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>
        <w:tab/>
        <w:tab/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MAHENDRA ENGINEERING COLLEGE FOR WOMEN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 M. POONGUZHALI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NO:610219104008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softHyphen/>
        <w:softHyphen/>
        <w:softHyphen/>
        <w:softHyphen/>
        <w:softHyphen/>
        <w:softHyphen/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image" Target="media/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olution" value="1000" units="1/cm"/>
          <inkml:channelProperty channel="Y" name="reolution" value="1000" units="1/cm"/>
          <inkml:channelProperty channel="F" name="reolution" value="1" units="1/dev"/>
        </inkml:channelProperties>
      </inkml:inkSource>
      <inkml:timestamp xml:id="ts0" timeString="2022-09-19T21:44:48"/>
    </inkml:context>
    <inkml:brush xml:id="br0">
      <inkml:brushProperty name="width" value="0.026454624" units="cm"/>
      <inkml:brushProperty name="height" value="0.026454624" units="cm"/>
      <inkml:brushProperty name="fitToCurve" value="1"/>
      <inkml:brushProperty name="color" value="#000000"/>
    </inkml:brush>
  </inkml:definitions>
  <inkml:annotation type="path"> 0 0 1</inkml:annotation>
  <inkml:annotation type="data">ACgcA4CABAAAAAACHQIMDAMGRABFGkgUBQE4EXCo00EKCAEBAAEADEAA
</inkml:annotation>
  <inkml:annotation type="types">AA==
</inkml:annotation>
</inkml:ink>
</file>

<file path=docProps/app.xml><?xml version="1.0" encoding="utf-8"?>
<Properties xmlns="http://schemas.openxmlformats.org/officeDocument/2006/extended-properties">
  <Template>Normal.eit</Template>
  <TotalTime>18</TotalTime>
  <Application>Yozo_Office</Application>
  <Pages>6</Pages>
  <Words>302</Words>
  <Characters>2059</Characters>
  <Lines>144</Lines>
  <Paragraphs>123</Paragraphs>
  <CharactersWithSpaces>3168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mani</dc:creator>
  <cp:lastModifiedBy>vivo user</cp:lastModifiedBy>
  <cp:revision>2</cp:revision>
  <dcterms:created xsi:type="dcterms:W3CDTF">2022-09-17T12:52:00Z</dcterms:created>
  <dcterms:modified xsi:type="dcterms:W3CDTF">2022-09-19T13:44:48Z</dcterms:modified>
</cp:coreProperties>
</file>